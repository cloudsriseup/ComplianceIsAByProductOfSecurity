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xml" ContentType="application/vnd.openxmlformats-officedocument.wordprocessingml.styles+xml"/>
  <Override PartName="/_xmlsignatures/sig1.xml" ContentType="application/vnd.openxmlformats-package.digital-signature-xmlsignatur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F10" w:rsidRPr="0038254C" w:rsidRDefault="00754F10" w:rsidP="00754F10">
      <w:pPr>
        <w:rPr>
          <w:sz w:val="18"/>
          <w:szCs w:val="18"/>
        </w:rPr>
        <w:sectPr w:rsidR="00754F10" w:rsidRPr="0038254C" w:rsidSect="006D6DB8">
          <w:headerReference w:type="first" r:id="rId8"/>
          <w:pgSz w:w="12240" w:h="15840" w:code="1"/>
          <w:pgMar w:top="1440" w:right="1440" w:bottom="1440" w:left="1440" w:header="720" w:footer="720" w:gutter="0"/>
          <w:cols w:space="720"/>
          <w:titlePg/>
          <w:docGrid w:linePitch="360"/>
        </w:sectPr>
      </w:pPr>
    </w:p>
    <w:p w:rsidR="00791975" w:rsidRDefault="002516CC" w:rsidP="00791975">
      <w:r>
        <w:lastRenderedPageBreak/>
        <w:t xml:space="preserve"> </w:t>
      </w:r>
      <w:bookmarkStart w:id="0" w:name="OLE_LINK2"/>
      <w:bookmarkStart w:id="1" w:name="OLE_LINK1"/>
      <w:r w:rsidR="00791975">
        <w:t>Mission Assurance (MA)</w:t>
      </w:r>
    </w:p>
    <w:p w:rsidR="00791975" w:rsidRDefault="00791975" w:rsidP="00791975"/>
    <w:p w:rsidR="00791975" w:rsidRDefault="00791975" w:rsidP="00791975">
      <w:r>
        <w:t xml:space="preserve">MEMORANDUM FOR DISTRIBUTION  </w:t>
      </w:r>
    </w:p>
    <w:p w:rsidR="00791975" w:rsidRDefault="00791975" w:rsidP="00791975"/>
    <w:p w:rsidR="00791975" w:rsidRDefault="00791975" w:rsidP="00791975">
      <w:pPr>
        <w:pStyle w:val="Default"/>
      </w:pPr>
      <w:r>
        <w:t xml:space="preserve">SUBJECT:  </w:t>
      </w:r>
      <w:r w:rsidR="005C4000">
        <w:t xml:space="preserve">Interim Guidance for the </w:t>
      </w:r>
      <w:r w:rsidR="00E04BB3">
        <w:t>Use of Canonical Names (</w:t>
      </w:r>
      <w:r w:rsidR="00870F4C">
        <w:t>CNAME</w:t>
      </w:r>
      <w:r w:rsidR="00E04BB3">
        <w:t>) in Cloud Computing</w:t>
      </w:r>
      <w:r w:rsidR="00870F4C">
        <w:t xml:space="preserve"> </w:t>
      </w:r>
    </w:p>
    <w:p w:rsidR="00791975" w:rsidRDefault="00791975" w:rsidP="00791975"/>
    <w:p w:rsidR="00791975" w:rsidRDefault="00791975" w:rsidP="00791975">
      <w:r>
        <w:t xml:space="preserve">Reference:  </w:t>
      </w:r>
      <w:proofErr w:type="gramStart"/>
      <w:r>
        <w:t>DoD</w:t>
      </w:r>
      <w:proofErr w:type="gramEnd"/>
      <w:r>
        <w:t xml:space="preserve"> Instruction 8500.01 </w:t>
      </w:r>
    </w:p>
    <w:p w:rsidR="00791975" w:rsidRDefault="00791975" w:rsidP="00791975"/>
    <w:p w:rsidR="00791975" w:rsidRDefault="00791975" w:rsidP="00791975"/>
    <w:p w:rsidR="00DE1835" w:rsidRPr="005C4000" w:rsidRDefault="00791975" w:rsidP="00791975">
      <w:r>
        <w:t xml:space="preserve">     </w:t>
      </w:r>
      <w:r w:rsidRPr="005C4000">
        <w:t xml:space="preserve">DoD Instruction 8500.01 tasks DISA “develops and maintains control correlation identifiers (CCIs), security requirements guides (SRGs), security technical implementation guides (STIGs), and mobile code risk categories and usage guides that implement and are consistent with DoD </w:t>
      </w:r>
      <w:r w:rsidR="005C4000" w:rsidRPr="005C4000">
        <w:t>cyber security</w:t>
      </w:r>
      <w:r w:rsidRPr="005C4000">
        <w:t xml:space="preserve"> policies, standards, architectures, security controls, and validation procedures, with the support of the NSA/CSS, using input from stakeholders” and DoD Component heads “ensure that all DoD IT under their purview complies with applicable STIGs, security configuration guides, and SRGs.”</w:t>
      </w:r>
      <w:r w:rsidR="00DE1835" w:rsidRPr="005C4000">
        <w:t>.</w:t>
      </w:r>
    </w:p>
    <w:p w:rsidR="00791975" w:rsidRDefault="00791975" w:rsidP="00791975">
      <w:pPr>
        <w:pStyle w:val="PlainText"/>
        <w:rPr>
          <w:rFonts w:ascii="Times New Roman" w:eastAsia="Times New Roman" w:hAnsi="Times New Roman" w:cs="Times New Roman"/>
          <w:sz w:val="24"/>
          <w:szCs w:val="24"/>
        </w:rPr>
      </w:pPr>
    </w:p>
    <w:p w:rsidR="00E11BE1" w:rsidRPr="000F177E" w:rsidRDefault="00791975" w:rsidP="00E11BE1">
      <w:pPr>
        <w:shd w:val="clear" w:color="auto" w:fill="FFFFFF"/>
      </w:pPr>
      <w:r>
        <w:t xml:space="preserve">     </w:t>
      </w:r>
      <w:r w:rsidRPr="000F177E">
        <w:t>Under the authority of DoD Directive 8500.0</w:t>
      </w:r>
      <w:r w:rsidR="00E11BE1" w:rsidRPr="000F177E">
        <w:t>1</w:t>
      </w:r>
      <w:r w:rsidR="000F177E" w:rsidRPr="000F177E">
        <w:t xml:space="preserve"> and in support of the DoD Cloud Initiatives, </w:t>
      </w:r>
      <w:r w:rsidR="00E11BE1" w:rsidRPr="000F177E">
        <w:t xml:space="preserve">DISA is releasing </w:t>
      </w:r>
      <w:r w:rsidRPr="000F177E">
        <w:t xml:space="preserve">interim </w:t>
      </w:r>
      <w:r w:rsidR="00E11BE1" w:rsidRPr="000F177E">
        <w:t>security guidance for D</w:t>
      </w:r>
      <w:r w:rsidR="00E04BB3">
        <w:t xml:space="preserve">omain </w:t>
      </w:r>
      <w:r w:rsidR="00E11BE1" w:rsidRPr="000F177E">
        <w:t>N</w:t>
      </w:r>
      <w:r w:rsidR="00E04BB3">
        <w:t xml:space="preserve">ame </w:t>
      </w:r>
      <w:r w:rsidR="00E11BE1" w:rsidRPr="000F177E">
        <w:t>S</w:t>
      </w:r>
      <w:r w:rsidR="00E04BB3">
        <w:t>ystem</w:t>
      </w:r>
      <w:r w:rsidR="00E11BE1" w:rsidRPr="000F177E">
        <w:t xml:space="preserve"> CNAME requirements.  </w:t>
      </w:r>
      <w:bookmarkEnd w:id="0"/>
      <w:bookmarkEnd w:id="1"/>
      <w:r w:rsidR="00A9493F" w:rsidRPr="000F177E">
        <w:rPr>
          <w:rStyle w:val="msg1"/>
        </w:rPr>
        <w:t xml:space="preserve">The change allows </w:t>
      </w:r>
      <w:r w:rsidR="00E04BB3">
        <w:rPr>
          <w:rStyle w:val="msg1"/>
        </w:rPr>
        <w:t xml:space="preserve">public facing </w:t>
      </w:r>
      <w:r w:rsidR="00E11BE1" w:rsidRPr="000F177E">
        <w:rPr>
          <w:rStyle w:val="msg1"/>
        </w:rPr>
        <w:t xml:space="preserve">websites </w:t>
      </w:r>
      <w:r w:rsidR="00E04BB3">
        <w:rPr>
          <w:rStyle w:val="msg1"/>
        </w:rPr>
        <w:t>to</w:t>
      </w:r>
      <w:r w:rsidR="00E11BE1" w:rsidRPr="000F177E">
        <w:rPr>
          <w:rStyle w:val="msg1"/>
        </w:rPr>
        <w:t xml:space="preserve"> resolve to a .mil address.</w:t>
      </w:r>
    </w:p>
    <w:p w:rsidR="00A9493F" w:rsidRPr="005C4000" w:rsidRDefault="00A9493F" w:rsidP="00A9493F">
      <w:pPr>
        <w:pStyle w:val="PlainText"/>
        <w:rPr>
          <w:rFonts w:ascii="Times New Roman" w:hAnsi="Times New Roman" w:cs="Times New Roman"/>
          <w:sz w:val="24"/>
          <w:szCs w:val="24"/>
        </w:rPr>
      </w:pPr>
    </w:p>
    <w:p w:rsidR="00E11BE1"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STIG ID: </w:t>
      </w:r>
      <w:r w:rsidRPr="000F177E">
        <w:rPr>
          <w:rFonts w:ascii="Times New Roman" w:hAnsi="Times New Roman" w:cs="Times New Roman"/>
          <w:sz w:val="20"/>
          <w:szCs w:val="20"/>
        </w:rPr>
        <w:tab/>
        <w:t>SRG-APP-000516-DNS-000113</w:t>
      </w:r>
    </w:p>
    <w:p w:rsidR="00E11BE1"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Rule Title:</w:t>
      </w:r>
      <w:r w:rsidRPr="000F177E">
        <w:rPr>
          <w:rFonts w:ascii="Times New Roman" w:hAnsi="Times New Roman" w:cs="Times New Roman"/>
          <w:sz w:val="20"/>
          <w:szCs w:val="20"/>
        </w:rPr>
        <w:tab/>
        <w:t>A zone file must not include resource records for hosts</w:t>
      </w:r>
      <w:r w:rsidR="000F177E">
        <w:rPr>
          <w:rFonts w:ascii="Times New Roman" w:hAnsi="Times New Roman" w:cs="Times New Roman"/>
          <w:sz w:val="20"/>
          <w:szCs w:val="20"/>
        </w:rPr>
        <w:t xml:space="preserve"> </w:t>
      </w:r>
      <w:r w:rsidRPr="000F177E">
        <w:rPr>
          <w:rFonts w:ascii="Times New Roman" w:hAnsi="Times New Roman" w:cs="Times New Roman"/>
          <w:sz w:val="20"/>
          <w:szCs w:val="20"/>
        </w:rPr>
        <w:t>which resolve to a fully qualified domain name residing in another zone.</w:t>
      </w:r>
    </w:p>
    <w:p w:rsidR="00E11BE1" w:rsidRPr="000F177E" w:rsidRDefault="00E11BE1" w:rsidP="000F177E">
      <w:pPr>
        <w:pStyle w:val="PlainText"/>
        <w:ind w:left="720"/>
        <w:rPr>
          <w:rFonts w:ascii="Times New Roman" w:hAnsi="Times New Roman" w:cs="Times New Roman"/>
          <w:sz w:val="20"/>
          <w:szCs w:val="20"/>
        </w:rPr>
      </w:pPr>
    </w:p>
    <w:p w:rsidR="000F177E"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Exception: </w:t>
      </w:r>
      <w:r w:rsidR="000F177E" w:rsidRPr="000F177E">
        <w:rPr>
          <w:rFonts w:ascii="Times New Roman" w:hAnsi="Times New Roman" w:cs="Times New Roman"/>
          <w:sz w:val="20"/>
          <w:szCs w:val="20"/>
        </w:rPr>
        <w:t>The exceptions are glue records supporting zone delegations, CNAME records supporting a system migration, or CNAME records that point to third party</w:t>
      </w:r>
      <w:r w:rsidR="000F177E">
        <w:rPr>
          <w:rFonts w:ascii="Times New Roman" w:hAnsi="Times New Roman" w:cs="Times New Roman"/>
          <w:sz w:val="20"/>
          <w:szCs w:val="20"/>
        </w:rPr>
        <w:t xml:space="preserve"> </w:t>
      </w:r>
      <w:r w:rsidR="000F177E" w:rsidRPr="000F177E">
        <w:rPr>
          <w:rFonts w:ascii="Times New Roman" w:hAnsi="Times New Roman" w:cs="Times New Roman"/>
          <w:sz w:val="20"/>
          <w:szCs w:val="20"/>
        </w:rPr>
        <w:t>Content Delivery Networks (CDN) or cloud computing platforms.  In the case</w:t>
      </w:r>
      <w:r w:rsidR="000F177E">
        <w:rPr>
          <w:rFonts w:ascii="Times New Roman" w:hAnsi="Times New Roman" w:cs="Times New Roman"/>
          <w:sz w:val="20"/>
          <w:szCs w:val="20"/>
        </w:rPr>
        <w:t xml:space="preserve"> </w:t>
      </w:r>
      <w:r w:rsidR="000F177E" w:rsidRPr="000F177E">
        <w:rPr>
          <w:rFonts w:ascii="Times New Roman" w:hAnsi="Times New Roman" w:cs="Times New Roman"/>
          <w:sz w:val="20"/>
          <w:szCs w:val="20"/>
        </w:rPr>
        <w:t>of third-party CDNs or cloud offerings, an approved mission need must be</w:t>
      </w:r>
      <w:r w:rsidR="000F177E">
        <w:rPr>
          <w:rFonts w:ascii="Times New Roman" w:hAnsi="Times New Roman" w:cs="Times New Roman"/>
          <w:sz w:val="20"/>
          <w:szCs w:val="20"/>
        </w:rPr>
        <w:t xml:space="preserve"> </w:t>
      </w:r>
      <w:r w:rsidR="000F177E" w:rsidRPr="000F177E">
        <w:rPr>
          <w:rFonts w:ascii="Times New Roman" w:hAnsi="Times New Roman" w:cs="Times New Roman"/>
          <w:sz w:val="20"/>
          <w:szCs w:val="20"/>
        </w:rPr>
        <w:t>demonstrated.</w:t>
      </w:r>
    </w:p>
    <w:p w:rsidR="00E11BE1" w:rsidRPr="000F177E" w:rsidRDefault="00E11BE1" w:rsidP="000F177E">
      <w:pPr>
        <w:pStyle w:val="PlainText"/>
        <w:ind w:left="720"/>
        <w:rPr>
          <w:rFonts w:ascii="Times New Roman" w:hAnsi="Times New Roman" w:cs="Times New Roman"/>
          <w:sz w:val="20"/>
          <w:szCs w:val="20"/>
        </w:rPr>
      </w:pPr>
    </w:p>
    <w:p w:rsidR="000F177E" w:rsidRPr="000F177E" w:rsidRDefault="000F177E"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STIG ID: </w:t>
      </w:r>
      <w:r w:rsidRPr="000F177E">
        <w:rPr>
          <w:rFonts w:ascii="Times New Roman" w:hAnsi="Times New Roman" w:cs="Times New Roman"/>
          <w:sz w:val="20"/>
          <w:szCs w:val="20"/>
        </w:rPr>
        <w:tab/>
        <w:t>SRG-APP-000516-DNS-000114</w:t>
      </w:r>
    </w:p>
    <w:p w:rsidR="00E11BE1"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Rule Title:</w:t>
      </w:r>
      <w:r w:rsidRPr="000F177E">
        <w:rPr>
          <w:rFonts w:ascii="Times New Roman" w:hAnsi="Times New Roman" w:cs="Times New Roman"/>
          <w:sz w:val="20"/>
          <w:szCs w:val="20"/>
        </w:rPr>
        <w:tab/>
        <w:t>CNAME records must not point to a zone with lesser security</w:t>
      </w:r>
    </w:p>
    <w:p w:rsidR="00E11BE1" w:rsidRPr="000F177E" w:rsidRDefault="00E11BE1" w:rsidP="000F177E">
      <w:pPr>
        <w:pStyle w:val="PlainText"/>
        <w:ind w:left="720"/>
        <w:rPr>
          <w:rFonts w:ascii="Times New Roman" w:hAnsi="Times New Roman" w:cs="Times New Roman"/>
          <w:sz w:val="20"/>
          <w:szCs w:val="20"/>
        </w:rPr>
      </w:pPr>
      <w:proofErr w:type="gramStart"/>
      <w:r w:rsidRPr="000F177E">
        <w:rPr>
          <w:rFonts w:ascii="Times New Roman" w:hAnsi="Times New Roman" w:cs="Times New Roman"/>
          <w:sz w:val="20"/>
          <w:szCs w:val="20"/>
        </w:rPr>
        <w:t>for</w:t>
      </w:r>
      <w:proofErr w:type="gramEnd"/>
      <w:r w:rsidRPr="000F177E">
        <w:rPr>
          <w:rFonts w:ascii="Times New Roman" w:hAnsi="Times New Roman" w:cs="Times New Roman"/>
          <w:sz w:val="20"/>
          <w:szCs w:val="20"/>
        </w:rPr>
        <w:t xml:space="preserve"> more than six months.</w:t>
      </w:r>
    </w:p>
    <w:p w:rsidR="00E11BE1" w:rsidRPr="000F177E" w:rsidRDefault="00E11BE1" w:rsidP="000F177E">
      <w:pPr>
        <w:pStyle w:val="PlainText"/>
        <w:ind w:left="720"/>
        <w:rPr>
          <w:rFonts w:ascii="Times New Roman" w:hAnsi="Times New Roman" w:cs="Times New Roman"/>
          <w:sz w:val="20"/>
          <w:szCs w:val="20"/>
        </w:rPr>
      </w:pPr>
    </w:p>
    <w:p w:rsidR="00E11BE1" w:rsidRPr="000F177E" w:rsidRDefault="000F177E"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Exception: </w:t>
      </w:r>
      <w:r w:rsidR="00E11BE1" w:rsidRPr="000F177E">
        <w:rPr>
          <w:rFonts w:ascii="Times New Roman" w:hAnsi="Times New Roman" w:cs="Times New Roman"/>
          <w:sz w:val="20"/>
          <w:szCs w:val="20"/>
        </w:rPr>
        <w:t>The exceptions are glue records supporting zone delegations, CNAME records</w:t>
      </w:r>
      <w:r w:rsidRPr="000F177E">
        <w:rPr>
          <w:rFonts w:ascii="Times New Roman" w:hAnsi="Times New Roman" w:cs="Times New Roman"/>
          <w:sz w:val="20"/>
          <w:szCs w:val="20"/>
        </w:rPr>
        <w:t xml:space="preserve"> </w:t>
      </w:r>
      <w:r w:rsidR="00E11BE1" w:rsidRPr="000F177E">
        <w:rPr>
          <w:rFonts w:ascii="Times New Roman" w:hAnsi="Times New Roman" w:cs="Times New Roman"/>
          <w:sz w:val="20"/>
          <w:szCs w:val="20"/>
        </w:rPr>
        <w:t>supporting a system migration, or CNAME records that point to third party</w:t>
      </w:r>
      <w:r>
        <w:rPr>
          <w:rFonts w:ascii="Times New Roman" w:hAnsi="Times New Roman" w:cs="Times New Roman"/>
          <w:sz w:val="20"/>
          <w:szCs w:val="20"/>
        </w:rPr>
        <w:t xml:space="preserve"> </w:t>
      </w:r>
      <w:r w:rsidR="00E11BE1" w:rsidRPr="000F177E">
        <w:rPr>
          <w:rFonts w:ascii="Times New Roman" w:hAnsi="Times New Roman" w:cs="Times New Roman"/>
          <w:sz w:val="20"/>
          <w:szCs w:val="20"/>
        </w:rPr>
        <w:t>Content Delivery Networks (CDN) or cloud computing platforms.  In the case</w:t>
      </w:r>
      <w:r>
        <w:rPr>
          <w:rFonts w:ascii="Times New Roman" w:hAnsi="Times New Roman" w:cs="Times New Roman"/>
          <w:sz w:val="20"/>
          <w:szCs w:val="20"/>
        </w:rPr>
        <w:t xml:space="preserve"> </w:t>
      </w:r>
      <w:r w:rsidR="00E11BE1" w:rsidRPr="000F177E">
        <w:rPr>
          <w:rFonts w:ascii="Times New Roman" w:hAnsi="Times New Roman" w:cs="Times New Roman"/>
          <w:sz w:val="20"/>
          <w:szCs w:val="20"/>
        </w:rPr>
        <w:t>of third-party CDNs or cloud offerings, an approved mission need must be</w:t>
      </w:r>
      <w:r>
        <w:rPr>
          <w:rFonts w:ascii="Times New Roman" w:hAnsi="Times New Roman" w:cs="Times New Roman"/>
          <w:sz w:val="20"/>
          <w:szCs w:val="20"/>
        </w:rPr>
        <w:t xml:space="preserve"> </w:t>
      </w:r>
      <w:proofErr w:type="gramStart"/>
      <w:r w:rsidR="00E11BE1" w:rsidRPr="000F177E">
        <w:rPr>
          <w:rFonts w:ascii="Times New Roman" w:hAnsi="Times New Roman" w:cs="Times New Roman"/>
          <w:sz w:val="20"/>
          <w:szCs w:val="20"/>
        </w:rPr>
        <w:t>demonstrated</w:t>
      </w:r>
      <w:r w:rsidR="0007361A">
        <w:rPr>
          <w:rFonts w:ascii="Times New Roman" w:hAnsi="Times New Roman" w:cs="Times New Roman"/>
          <w:sz w:val="20"/>
          <w:szCs w:val="20"/>
        </w:rPr>
        <w:t xml:space="preserve">  (</w:t>
      </w:r>
      <w:proofErr w:type="gramEnd"/>
      <w:r w:rsidR="0007361A">
        <w:rPr>
          <w:rFonts w:ascii="Times New Roman" w:hAnsi="Times New Roman" w:cs="Times New Roman"/>
          <w:sz w:val="20"/>
          <w:szCs w:val="20"/>
        </w:rPr>
        <w:t>AO approval of use of a commercial cloud offering would satisfy this requirement)</w:t>
      </w:r>
      <w:r w:rsidR="00E11BE1" w:rsidRPr="000F177E">
        <w:rPr>
          <w:rFonts w:ascii="Times New Roman" w:hAnsi="Times New Roman" w:cs="Times New Roman"/>
          <w:sz w:val="20"/>
          <w:szCs w:val="20"/>
        </w:rPr>
        <w:t>.</w:t>
      </w:r>
    </w:p>
    <w:p w:rsidR="00E11BE1" w:rsidRDefault="00E11BE1" w:rsidP="00E11BE1">
      <w:pPr>
        <w:pStyle w:val="PlainText"/>
      </w:pPr>
    </w:p>
    <w:p w:rsidR="000F177E" w:rsidRDefault="000F177E" w:rsidP="00E11BE1">
      <w:pPr>
        <w:pStyle w:val="PlainText"/>
      </w:pPr>
    </w:p>
    <w:p w:rsidR="00E11BE1" w:rsidRDefault="00E11BE1" w:rsidP="005C4000">
      <w:pPr>
        <w:pStyle w:val="PlainText"/>
        <w:rPr>
          <w:rFonts w:ascii="Times New Roman" w:hAnsi="Times New Roman" w:cs="Times New Roman"/>
          <w:sz w:val="24"/>
          <w:szCs w:val="24"/>
        </w:rPr>
      </w:pPr>
    </w:p>
    <w:p w:rsidR="000F177E" w:rsidRDefault="000F177E" w:rsidP="005C4000">
      <w:pPr>
        <w:pStyle w:val="PlainText"/>
        <w:rPr>
          <w:rFonts w:ascii="Times New Roman" w:hAnsi="Times New Roman" w:cs="Times New Roman"/>
          <w:sz w:val="24"/>
          <w:szCs w:val="24"/>
        </w:rPr>
      </w:pPr>
    </w:p>
    <w:p w:rsidR="000F177E" w:rsidRDefault="000F177E" w:rsidP="005C4000">
      <w:pPr>
        <w:pStyle w:val="PlainText"/>
        <w:rPr>
          <w:rFonts w:ascii="Times New Roman" w:hAnsi="Times New Roman" w:cs="Times New Roman"/>
          <w:sz w:val="24"/>
          <w:szCs w:val="24"/>
        </w:rPr>
      </w:pPr>
    </w:p>
    <w:p w:rsidR="000F177E" w:rsidRDefault="000F177E" w:rsidP="000F177E">
      <w:pPr>
        <w:autoSpaceDE w:val="0"/>
        <w:autoSpaceDN w:val="0"/>
        <w:adjustRightInd w:val="0"/>
        <w:jc w:val="center"/>
      </w:pPr>
      <w:r>
        <w:t>UNCLASSIFIED</w:t>
      </w:r>
    </w:p>
    <w:p w:rsidR="000F177E" w:rsidRDefault="000F177E">
      <w:r>
        <w:br w:type="page"/>
      </w:r>
    </w:p>
    <w:p w:rsidR="000F177E" w:rsidRDefault="000F177E" w:rsidP="000F177E">
      <w:r>
        <w:lastRenderedPageBreak/>
        <w:t>Mission Assurance (MA)</w:t>
      </w:r>
    </w:p>
    <w:p w:rsidR="000F177E" w:rsidRDefault="000F177E" w:rsidP="00791975">
      <w:pPr>
        <w:pStyle w:val="ListParagraph"/>
        <w:ind w:left="0"/>
      </w:pPr>
      <w:r>
        <w:t xml:space="preserve">SUBJECT:  </w:t>
      </w:r>
      <w:r w:rsidR="00D572FB">
        <w:t>Interim Guidance for the Use of Canonical Names (CNAME) in Cloud Computing</w:t>
      </w:r>
    </w:p>
    <w:p w:rsidR="00D572FB" w:rsidRDefault="00D572FB" w:rsidP="00791975">
      <w:pPr>
        <w:pStyle w:val="ListParagraph"/>
        <w:ind w:left="0"/>
      </w:pPr>
    </w:p>
    <w:p w:rsidR="000F177E" w:rsidRDefault="000F177E" w:rsidP="000F177E">
      <w:pPr>
        <w:pStyle w:val="ListParagraph"/>
        <w:ind w:left="0"/>
      </w:pPr>
    </w:p>
    <w:p w:rsidR="000F177E" w:rsidRDefault="00D572FB" w:rsidP="000F177E">
      <w:pPr>
        <w:pStyle w:val="ListParagraph"/>
        <w:ind w:left="0"/>
      </w:pPr>
      <w:r>
        <w:t xml:space="preserve">    </w:t>
      </w:r>
      <w:r w:rsidR="000F177E" w:rsidRPr="00C5220C">
        <w:t>Point of contact for this action is FSO STIG Support Desk</w:t>
      </w:r>
      <w:r w:rsidR="000F177E">
        <w:t xml:space="preserve">, </w:t>
      </w:r>
      <w:r w:rsidR="000F177E" w:rsidRPr="00C5220C">
        <w:t xml:space="preserve">email: </w:t>
      </w:r>
      <w:hyperlink r:id="rId9" w:history="1">
        <w:r w:rsidR="000F177E" w:rsidRPr="006B755D">
          <w:rPr>
            <w:rStyle w:val="Hyperlink"/>
          </w:rPr>
          <w:t>disa.letterkenny.FSO.mbx.stig-customer-support-mailbox@mail.mil</w:t>
        </w:r>
      </w:hyperlink>
      <w:r w:rsidR="000F177E">
        <w:t xml:space="preserve">. </w:t>
      </w:r>
    </w:p>
    <w:p w:rsidR="000F177E" w:rsidRDefault="000F177E" w:rsidP="000F177E"/>
    <w:p w:rsidR="000F177E" w:rsidRDefault="00F2285A" w:rsidP="000F177E">
      <w:r>
        <w:tab/>
      </w:r>
      <w:r>
        <w:tab/>
      </w:r>
      <w:r>
        <w:tab/>
      </w:r>
      <w:r>
        <w:tab/>
      </w:r>
      <w:r>
        <w:tab/>
      </w:r>
      <w:r>
        <w:tab/>
      </w:r>
      <w:bookmarkStart w:id="2"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0" o:title=""/>
            <o:lock v:ext="edit" ungrouping="t" rotation="t" cropping="t" verticies="t" text="t" grouping="t"/>
            <o:signatureline v:ext="edit" id="{3F2D9137-68D8-4C44-9E51-C9161DDEF48D}" provid="{00000000-0000-0000-0000-000000000000}" o:suggestedsigner="Mark Orndorff" o:suggestedsigner2="Mission Assurance Executive" issignatureline="t"/>
          </v:shape>
        </w:pict>
      </w:r>
      <w:bookmarkEnd w:id="2"/>
    </w:p>
    <w:p w:rsidR="000F177E" w:rsidRDefault="000F177E" w:rsidP="000F177E"/>
    <w:p w:rsidR="000F177E" w:rsidRDefault="000F177E" w:rsidP="000F177E"/>
    <w:p w:rsidR="000F177E" w:rsidRDefault="000F177E" w:rsidP="000F177E">
      <w:r>
        <w:tab/>
      </w:r>
      <w:r>
        <w:tab/>
      </w:r>
      <w:r>
        <w:tab/>
      </w:r>
      <w:r>
        <w:tab/>
      </w:r>
      <w:r>
        <w:tab/>
      </w:r>
      <w:r>
        <w:tab/>
        <w:t>MARK S. ORNDORFF</w:t>
      </w:r>
    </w:p>
    <w:p w:rsidR="000F177E" w:rsidRDefault="000F177E" w:rsidP="000F177E">
      <w:pPr>
        <w:ind w:left="3600" w:firstLine="720"/>
      </w:pPr>
      <w:r>
        <w:t>Mission Assurance Executive</w:t>
      </w:r>
    </w:p>
    <w:p w:rsidR="00791975" w:rsidRDefault="006E7571" w:rsidP="002516CC">
      <w:pPr>
        <w:autoSpaceDE w:val="0"/>
        <w:autoSpaceDN w:val="0"/>
        <w:adjustRightInd w:val="0"/>
      </w:pPr>
      <w:r>
        <w:tab/>
      </w:r>
    </w:p>
    <w:p w:rsidR="00791975" w:rsidRDefault="00791975" w:rsidP="002516CC">
      <w:pPr>
        <w:autoSpaceDE w:val="0"/>
        <w:autoSpaceDN w:val="0"/>
        <w:adjustRightInd w:val="0"/>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2516CC" w:rsidRDefault="002516CC" w:rsidP="002516CC">
      <w:pPr>
        <w:autoSpaceDE w:val="0"/>
        <w:autoSpaceDN w:val="0"/>
        <w:adjustRightInd w:val="0"/>
        <w:jc w:val="center"/>
      </w:pPr>
      <w:r>
        <w:t>UNCLASSIFIED</w:t>
      </w:r>
    </w:p>
    <w:sectPr w:rsidR="002516CC" w:rsidSect="00754F10">
      <w:type w:val="continuous"/>
      <w:pgSz w:w="12240" w:h="15840" w:code="1"/>
      <w:pgMar w:top="144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3F6" w:rsidRDefault="008513F6">
      <w:r>
        <w:separator/>
      </w:r>
    </w:p>
  </w:endnote>
  <w:endnote w:type="continuationSeparator" w:id="0">
    <w:p w:rsidR="008513F6" w:rsidRDefault="00851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3F6" w:rsidRDefault="008513F6">
      <w:r>
        <w:separator/>
      </w:r>
    </w:p>
  </w:footnote>
  <w:footnote w:type="continuationSeparator" w:id="0">
    <w:p w:rsidR="008513F6" w:rsidRDefault="008513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E1E" w:rsidRPr="00EF4E7A" w:rsidRDefault="002D5D35" w:rsidP="00216E1E">
    <w:pPr>
      <w:pStyle w:val="Header"/>
      <w:jc w:val="center"/>
      <w:rPr>
        <w:rFonts w:ascii="Arial" w:hAnsi="Arial" w:cs="Arial"/>
        <w:color w:val="003074"/>
        <w:sz w:val="30"/>
        <w:szCs w:val="30"/>
      </w:rPr>
    </w:pPr>
    <w:r>
      <w:rPr>
        <w:rFonts w:ascii="Arial" w:hAnsi="Arial" w:cs="Arial"/>
        <w:noProof/>
        <w:color w:val="003074"/>
        <w:sz w:val="30"/>
        <w:szCs w:val="30"/>
      </w:rPr>
      <w:drawing>
        <wp:anchor distT="0" distB="0" distL="114300" distR="114300" simplePos="0" relativeHeight="251658240" behindDoc="1" locked="0" layoutInCell="1" allowOverlap="1">
          <wp:simplePos x="0" y="0"/>
          <wp:positionH relativeFrom="column">
            <wp:posOffset>-407035</wp:posOffset>
          </wp:positionH>
          <wp:positionV relativeFrom="paragraph">
            <wp:posOffset>0</wp:posOffset>
          </wp:positionV>
          <wp:extent cx="978535" cy="941705"/>
          <wp:effectExtent l="19050" t="0" r="0" b="0"/>
          <wp:wrapNone/>
          <wp:docPr id="4" name="Picture 4" descr="seal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lComplete"/>
                  <pic:cNvPicPr>
                    <a:picLocks noChangeAspect="1" noChangeArrowheads="1"/>
                  </pic:cNvPicPr>
                </pic:nvPicPr>
                <pic:blipFill>
                  <a:blip r:embed="rId1"/>
                  <a:srcRect/>
                  <a:stretch>
                    <a:fillRect/>
                  </a:stretch>
                </pic:blipFill>
                <pic:spPr bwMode="auto">
                  <a:xfrm>
                    <a:off x="0" y="0"/>
                    <a:ext cx="978535" cy="941705"/>
                  </a:xfrm>
                  <a:prstGeom prst="rect">
                    <a:avLst/>
                  </a:prstGeom>
                  <a:noFill/>
                  <a:ln w="9525">
                    <a:noFill/>
                    <a:miter lim="800000"/>
                    <a:headEnd/>
                    <a:tailEnd/>
                  </a:ln>
                </pic:spPr>
              </pic:pic>
            </a:graphicData>
          </a:graphic>
        </wp:anchor>
      </w:drawing>
    </w:r>
  </w:p>
  <w:p w:rsidR="00216E1E" w:rsidRPr="00EF4E7A" w:rsidRDefault="00417007" w:rsidP="00216E1E">
    <w:pPr>
      <w:pStyle w:val="Header"/>
      <w:rPr>
        <w:rFonts w:ascii="Arial" w:hAnsi="Arial" w:cs="Arial"/>
        <w:color w:val="003074"/>
      </w:rPr>
    </w:pPr>
    <w:r>
      <w:rPr>
        <w:rFonts w:ascii="Arial" w:hAnsi="Arial" w:cs="Arial"/>
        <w:color w:val="003074"/>
      </w:rPr>
      <w:tab/>
      <w:t xml:space="preserve">              </w:t>
    </w:r>
    <w:r w:rsidR="00357158">
      <w:rPr>
        <w:rFonts w:ascii="Arial" w:hAnsi="Arial" w:cs="Arial"/>
        <w:color w:val="003074"/>
      </w:rPr>
      <w:t xml:space="preserve"> </w:t>
    </w:r>
    <w:r w:rsidR="00216E1E" w:rsidRPr="00EF4E7A">
      <w:rPr>
        <w:rFonts w:ascii="Arial" w:hAnsi="Arial" w:cs="Arial"/>
        <w:color w:val="003074"/>
      </w:rPr>
      <w:t>DEFENSE INFORMATION SYSTEMS AGENCY</w:t>
    </w:r>
    <w:r w:rsidR="00216E1E">
      <w:rPr>
        <w:rFonts w:ascii="Arial" w:hAnsi="Arial" w:cs="Arial"/>
        <w:color w:val="003074"/>
      </w:rPr>
      <w:t xml:space="preserve">   </w:t>
    </w:r>
  </w:p>
  <w:p w:rsidR="00216E1E" w:rsidRPr="009D36A7" w:rsidRDefault="00417007" w:rsidP="00216E1E">
    <w:pPr>
      <w:pStyle w:val="Header"/>
      <w:rPr>
        <w:rFonts w:ascii="Arial" w:hAnsi="Arial" w:cs="Arial"/>
        <w:color w:val="003074"/>
        <w:sz w:val="14"/>
        <w:szCs w:val="14"/>
      </w:rPr>
    </w:pPr>
    <w:r>
      <w:rPr>
        <w:rFonts w:ascii="Arial" w:hAnsi="Arial" w:cs="Arial"/>
        <w:color w:val="003074"/>
        <w:sz w:val="18"/>
        <w:szCs w:val="18"/>
      </w:rPr>
      <w:tab/>
      <w:t xml:space="preserve">                  </w:t>
    </w:r>
    <w:r w:rsidR="00357158">
      <w:rPr>
        <w:rFonts w:ascii="Arial" w:hAnsi="Arial" w:cs="Arial"/>
        <w:color w:val="003074"/>
        <w:sz w:val="18"/>
        <w:szCs w:val="18"/>
      </w:rPr>
      <w:t xml:space="preserve"> </w:t>
    </w:r>
    <w:r w:rsidR="00130824">
      <w:rPr>
        <w:rFonts w:ascii="Arial" w:hAnsi="Arial" w:cs="Arial"/>
        <w:color w:val="003074"/>
        <w:sz w:val="18"/>
        <w:szCs w:val="18"/>
      </w:rPr>
      <w:t xml:space="preserve"> </w:t>
    </w:r>
    <w:r w:rsidR="00216E1E" w:rsidRPr="009D36A7">
      <w:rPr>
        <w:rFonts w:ascii="Arial" w:hAnsi="Arial" w:cs="Arial"/>
        <w:color w:val="003074"/>
        <w:sz w:val="14"/>
        <w:szCs w:val="14"/>
      </w:rPr>
      <w:t xml:space="preserve">P. O. BOX </w:t>
    </w:r>
    <w:r w:rsidR="00653225">
      <w:rPr>
        <w:rFonts w:ascii="Arial" w:hAnsi="Arial" w:cs="Arial"/>
        <w:color w:val="003074"/>
        <w:sz w:val="14"/>
        <w:szCs w:val="14"/>
      </w:rPr>
      <w:t>549</w:t>
    </w:r>
  </w:p>
  <w:p w:rsidR="00216E1E" w:rsidRPr="009D36A7" w:rsidRDefault="00417007" w:rsidP="00216E1E">
    <w:pPr>
      <w:pStyle w:val="Header"/>
      <w:rPr>
        <w:rFonts w:ascii="Arial" w:hAnsi="Arial" w:cs="Arial"/>
        <w:color w:val="003074"/>
        <w:sz w:val="14"/>
        <w:szCs w:val="14"/>
      </w:rPr>
    </w:pPr>
    <w:r>
      <w:rPr>
        <w:rFonts w:ascii="Arial" w:hAnsi="Arial" w:cs="Arial"/>
        <w:color w:val="003074"/>
        <w:sz w:val="14"/>
        <w:szCs w:val="14"/>
      </w:rPr>
      <w:tab/>
      <w:t xml:space="preserve">                       </w:t>
    </w:r>
    <w:r w:rsidR="00357158">
      <w:rPr>
        <w:rFonts w:ascii="Arial" w:hAnsi="Arial" w:cs="Arial"/>
        <w:color w:val="003074"/>
        <w:sz w:val="14"/>
        <w:szCs w:val="14"/>
      </w:rPr>
      <w:t xml:space="preserve"> </w:t>
    </w:r>
    <w:r w:rsidR="00130824">
      <w:rPr>
        <w:rFonts w:ascii="Arial" w:hAnsi="Arial" w:cs="Arial"/>
        <w:color w:val="003074"/>
        <w:sz w:val="14"/>
        <w:szCs w:val="14"/>
      </w:rPr>
      <w:t xml:space="preserve"> </w:t>
    </w:r>
    <w:r w:rsidR="00653225">
      <w:rPr>
        <w:rFonts w:ascii="Arial" w:hAnsi="Arial" w:cs="Arial"/>
        <w:color w:val="003074"/>
        <w:sz w:val="14"/>
        <w:szCs w:val="14"/>
      </w:rPr>
      <w:t>F</w:t>
    </w:r>
    <w:r w:rsidR="00B67B35">
      <w:rPr>
        <w:rFonts w:ascii="Arial" w:hAnsi="Arial" w:cs="Arial"/>
        <w:color w:val="003074"/>
        <w:sz w:val="14"/>
        <w:szCs w:val="14"/>
      </w:rPr>
      <w:t>ORT</w:t>
    </w:r>
    <w:r w:rsidR="00653225">
      <w:rPr>
        <w:rFonts w:ascii="Arial" w:hAnsi="Arial" w:cs="Arial"/>
        <w:color w:val="003074"/>
        <w:sz w:val="14"/>
        <w:szCs w:val="14"/>
      </w:rPr>
      <w:t xml:space="preserve"> MEADE, M</w:t>
    </w:r>
    <w:r w:rsidR="00B67B35">
      <w:rPr>
        <w:rFonts w:ascii="Arial" w:hAnsi="Arial" w:cs="Arial"/>
        <w:color w:val="003074"/>
        <w:sz w:val="14"/>
        <w:szCs w:val="14"/>
      </w:rPr>
      <w:t>ARYLAND</w:t>
    </w:r>
    <w:r w:rsidR="00653225">
      <w:rPr>
        <w:rFonts w:ascii="Arial" w:hAnsi="Arial" w:cs="Arial"/>
        <w:color w:val="003074"/>
        <w:sz w:val="14"/>
        <w:szCs w:val="14"/>
      </w:rPr>
      <w:t xml:space="preserve"> 20755-0549</w:t>
    </w:r>
  </w:p>
  <w:p w:rsidR="00A43538" w:rsidRDefault="00A43538">
    <w:pPr>
      <w:pStyle w:val="Header"/>
    </w:pPr>
  </w:p>
  <w:p w:rsidR="006D6DB8" w:rsidRDefault="0007361A">
    <w:pPr>
      <w:pStyle w:val="Header"/>
    </w:pPr>
    <w:r>
      <w:rPr>
        <w:noProof/>
      </w:rPr>
      <mc:AlternateContent>
        <mc:Choice Requires="wps">
          <w:drawing>
            <wp:anchor distT="0" distB="0" distL="114300" distR="114300" simplePos="0" relativeHeight="251657216" behindDoc="0" locked="0" layoutInCell="1" allowOverlap="1">
              <wp:simplePos x="0" y="0"/>
              <wp:positionH relativeFrom="column">
                <wp:posOffset>-457200</wp:posOffset>
              </wp:positionH>
              <wp:positionV relativeFrom="paragraph">
                <wp:posOffset>254635</wp:posOffset>
              </wp:positionV>
              <wp:extent cx="914400" cy="342900"/>
              <wp:effectExtent l="0"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DB8" w:rsidRPr="00357158" w:rsidRDefault="00491DEF" w:rsidP="006D6DB8">
                          <w:pPr>
                            <w:rPr>
                              <w:rFonts w:ascii="Arial" w:hAnsi="Arial" w:cs="Arial"/>
                              <w:color w:val="003074"/>
                              <w:sz w:val="10"/>
                              <w:szCs w:val="10"/>
                            </w:rPr>
                          </w:pPr>
                          <w:r w:rsidRPr="0038254C">
                            <w:rPr>
                              <w:rFonts w:ascii="Arial" w:hAnsi="Arial" w:cs="Arial"/>
                              <w:color w:val="003074"/>
                              <w:sz w:val="4"/>
                              <w:szCs w:val="4"/>
                            </w:rPr>
                            <w:br/>
                          </w:r>
                          <w:r w:rsidR="006D6DB8" w:rsidRPr="00357158">
                            <w:rPr>
                              <w:rFonts w:ascii="Arial" w:hAnsi="Arial" w:cs="Arial"/>
                              <w:color w:val="003074"/>
                              <w:sz w:val="10"/>
                              <w:szCs w:val="10"/>
                            </w:rPr>
                            <w:t>IN REPLY</w:t>
                          </w:r>
                          <w:r w:rsidR="006D6DB8" w:rsidRPr="00357158">
                            <w:rPr>
                              <w:rFonts w:ascii="Arial" w:hAnsi="Arial" w:cs="Arial"/>
                              <w:color w:val="003074"/>
                              <w:sz w:val="10"/>
                              <w:szCs w:val="10"/>
                            </w:rPr>
                            <w:br/>
                            <w:t>REFER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20.05pt;width:1in;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dzsAIAALg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" filled="f" stroked="f">
              <v:textbox>
                <w:txbxContent>
                  <w:p w:rsidR="006D6DB8" w:rsidRPr="00357158" w:rsidRDefault="00491DEF" w:rsidP="006D6DB8">
                    <w:pPr>
                      <w:rPr>
                        <w:rFonts w:ascii="Arial" w:hAnsi="Arial" w:cs="Arial"/>
                        <w:color w:val="003074"/>
                        <w:sz w:val="10"/>
                        <w:szCs w:val="10"/>
                      </w:rPr>
                    </w:pPr>
                    <w:r w:rsidRPr="0038254C">
                      <w:rPr>
                        <w:rFonts w:ascii="Arial" w:hAnsi="Arial" w:cs="Arial"/>
                        <w:color w:val="003074"/>
                        <w:sz w:val="4"/>
                        <w:szCs w:val="4"/>
                      </w:rPr>
                      <w:br/>
                    </w:r>
                    <w:r w:rsidR="006D6DB8" w:rsidRPr="00357158">
                      <w:rPr>
                        <w:rFonts w:ascii="Arial" w:hAnsi="Arial" w:cs="Arial"/>
                        <w:color w:val="003074"/>
                        <w:sz w:val="10"/>
                        <w:szCs w:val="10"/>
                      </w:rPr>
                      <w:t>IN REPLY</w:t>
                    </w:r>
                    <w:r w:rsidR="006D6DB8" w:rsidRPr="00357158">
                      <w:rPr>
                        <w:rFonts w:ascii="Arial" w:hAnsi="Arial" w:cs="Arial"/>
                        <w:color w:val="003074"/>
                        <w:sz w:val="10"/>
                        <w:szCs w:val="10"/>
                      </w:rPr>
                      <w:br/>
                      <w:t>REFER TO:</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fFnGllOHUHR8EnQHyLq7nO2GsfY=" w:salt="TonCfYmEa6iXCGZ5oUzcJ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4B"/>
    <w:rsid w:val="00001744"/>
    <w:rsid w:val="00015B34"/>
    <w:rsid w:val="000510EB"/>
    <w:rsid w:val="00063AC8"/>
    <w:rsid w:val="0007361A"/>
    <w:rsid w:val="00082012"/>
    <w:rsid w:val="000843DA"/>
    <w:rsid w:val="00087634"/>
    <w:rsid w:val="000A091C"/>
    <w:rsid w:val="000A3795"/>
    <w:rsid w:val="000E1CA4"/>
    <w:rsid w:val="000E447C"/>
    <w:rsid w:val="000F177E"/>
    <w:rsid w:val="00115E9E"/>
    <w:rsid w:val="00130824"/>
    <w:rsid w:val="001476E7"/>
    <w:rsid w:val="00172028"/>
    <w:rsid w:val="00173717"/>
    <w:rsid w:val="00191CE6"/>
    <w:rsid w:val="001F5902"/>
    <w:rsid w:val="0020659E"/>
    <w:rsid w:val="00212314"/>
    <w:rsid w:val="002154AD"/>
    <w:rsid w:val="00216E1E"/>
    <w:rsid w:val="00234911"/>
    <w:rsid w:val="002516CC"/>
    <w:rsid w:val="00260EC8"/>
    <w:rsid w:val="002A261B"/>
    <w:rsid w:val="002C28AF"/>
    <w:rsid w:val="002C374C"/>
    <w:rsid w:val="002D5D35"/>
    <w:rsid w:val="0031171C"/>
    <w:rsid w:val="00314D1D"/>
    <w:rsid w:val="00357158"/>
    <w:rsid w:val="003577F8"/>
    <w:rsid w:val="003730BE"/>
    <w:rsid w:val="0038254C"/>
    <w:rsid w:val="00393506"/>
    <w:rsid w:val="003B584D"/>
    <w:rsid w:val="003E108E"/>
    <w:rsid w:val="00417007"/>
    <w:rsid w:val="00432EA9"/>
    <w:rsid w:val="00463AB4"/>
    <w:rsid w:val="00477C4A"/>
    <w:rsid w:val="00486871"/>
    <w:rsid w:val="00491DEF"/>
    <w:rsid w:val="004B3295"/>
    <w:rsid w:val="004C25A8"/>
    <w:rsid w:val="004D7C6A"/>
    <w:rsid w:val="004E6D11"/>
    <w:rsid w:val="004F6DCE"/>
    <w:rsid w:val="00504836"/>
    <w:rsid w:val="00524938"/>
    <w:rsid w:val="00534172"/>
    <w:rsid w:val="00550506"/>
    <w:rsid w:val="005C4000"/>
    <w:rsid w:val="005E4481"/>
    <w:rsid w:val="00605B0A"/>
    <w:rsid w:val="00621A20"/>
    <w:rsid w:val="00622A8C"/>
    <w:rsid w:val="00653225"/>
    <w:rsid w:val="006B2C59"/>
    <w:rsid w:val="006D102F"/>
    <w:rsid w:val="006D6DB8"/>
    <w:rsid w:val="006E7571"/>
    <w:rsid w:val="006F443B"/>
    <w:rsid w:val="0070505D"/>
    <w:rsid w:val="00705D7F"/>
    <w:rsid w:val="00725631"/>
    <w:rsid w:val="00725A0E"/>
    <w:rsid w:val="00733312"/>
    <w:rsid w:val="00733E4F"/>
    <w:rsid w:val="00754F10"/>
    <w:rsid w:val="0077497A"/>
    <w:rsid w:val="00787C5E"/>
    <w:rsid w:val="00791975"/>
    <w:rsid w:val="007A1745"/>
    <w:rsid w:val="007C403A"/>
    <w:rsid w:val="007F5666"/>
    <w:rsid w:val="00814A04"/>
    <w:rsid w:val="008434A1"/>
    <w:rsid w:val="008513F6"/>
    <w:rsid w:val="00852A3D"/>
    <w:rsid w:val="00867633"/>
    <w:rsid w:val="00870F4C"/>
    <w:rsid w:val="00871C8F"/>
    <w:rsid w:val="00872D43"/>
    <w:rsid w:val="008D3225"/>
    <w:rsid w:val="008D5AAB"/>
    <w:rsid w:val="008F0D56"/>
    <w:rsid w:val="00905F76"/>
    <w:rsid w:val="00925217"/>
    <w:rsid w:val="00930E12"/>
    <w:rsid w:val="00941B09"/>
    <w:rsid w:val="00965DED"/>
    <w:rsid w:val="00977CBD"/>
    <w:rsid w:val="00987069"/>
    <w:rsid w:val="009C604D"/>
    <w:rsid w:val="009C6068"/>
    <w:rsid w:val="009E6008"/>
    <w:rsid w:val="009E6050"/>
    <w:rsid w:val="00A15648"/>
    <w:rsid w:val="00A43538"/>
    <w:rsid w:val="00A47C60"/>
    <w:rsid w:val="00A540FC"/>
    <w:rsid w:val="00A55E90"/>
    <w:rsid w:val="00A9088D"/>
    <w:rsid w:val="00A9493F"/>
    <w:rsid w:val="00A9695A"/>
    <w:rsid w:val="00AA54BC"/>
    <w:rsid w:val="00AB397B"/>
    <w:rsid w:val="00AC1107"/>
    <w:rsid w:val="00B00980"/>
    <w:rsid w:val="00B06A5C"/>
    <w:rsid w:val="00B30092"/>
    <w:rsid w:val="00B562B8"/>
    <w:rsid w:val="00B67B35"/>
    <w:rsid w:val="00B7051A"/>
    <w:rsid w:val="00B7506B"/>
    <w:rsid w:val="00BB4474"/>
    <w:rsid w:val="00BE3928"/>
    <w:rsid w:val="00C1217F"/>
    <w:rsid w:val="00C32757"/>
    <w:rsid w:val="00C45CE9"/>
    <w:rsid w:val="00C47F08"/>
    <w:rsid w:val="00C61380"/>
    <w:rsid w:val="00C62B88"/>
    <w:rsid w:val="00C7041E"/>
    <w:rsid w:val="00C8087F"/>
    <w:rsid w:val="00C84000"/>
    <w:rsid w:val="00CB3EF1"/>
    <w:rsid w:val="00CF2F1D"/>
    <w:rsid w:val="00D27529"/>
    <w:rsid w:val="00D456ED"/>
    <w:rsid w:val="00D572FB"/>
    <w:rsid w:val="00D825A0"/>
    <w:rsid w:val="00D8261D"/>
    <w:rsid w:val="00D85F4B"/>
    <w:rsid w:val="00D8751E"/>
    <w:rsid w:val="00DC2704"/>
    <w:rsid w:val="00DC2876"/>
    <w:rsid w:val="00DE1835"/>
    <w:rsid w:val="00DE3746"/>
    <w:rsid w:val="00E0489B"/>
    <w:rsid w:val="00E04BB3"/>
    <w:rsid w:val="00E06927"/>
    <w:rsid w:val="00E07403"/>
    <w:rsid w:val="00E11BE1"/>
    <w:rsid w:val="00E400E1"/>
    <w:rsid w:val="00E42403"/>
    <w:rsid w:val="00EC78F8"/>
    <w:rsid w:val="00ED20A4"/>
    <w:rsid w:val="00F020D7"/>
    <w:rsid w:val="00F2285A"/>
    <w:rsid w:val="00F63170"/>
    <w:rsid w:val="00F745B3"/>
    <w:rsid w:val="00F83F56"/>
    <w:rsid w:val="00FA2504"/>
    <w:rsid w:val="00FA3C80"/>
    <w:rsid w:val="00FA578D"/>
    <w:rsid w:val="00FA7AC0"/>
    <w:rsid w:val="00FC5DD1"/>
    <w:rsid w:val="00FF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6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6DB8"/>
    <w:pPr>
      <w:tabs>
        <w:tab w:val="center" w:pos="4320"/>
        <w:tab w:val="right" w:pos="8640"/>
      </w:tabs>
    </w:pPr>
  </w:style>
  <w:style w:type="paragraph" w:styleId="Footer">
    <w:name w:val="footer"/>
    <w:basedOn w:val="Normal"/>
    <w:rsid w:val="006D6DB8"/>
    <w:pPr>
      <w:tabs>
        <w:tab w:val="center" w:pos="4320"/>
        <w:tab w:val="right" w:pos="8640"/>
      </w:tabs>
    </w:pPr>
  </w:style>
  <w:style w:type="character" w:styleId="Hyperlink">
    <w:name w:val="Hyperlink"/>
    <w:basedOn w:val="DefaultParagraphFont"/>
    <w:unhideWhenUsed/>
    <w:rsid w:val="002516CC"/>
    <w:rPr>
      <w:color w:val="000066"/>
      <w:u w:val="single"/>
    </w:rPr>
  </w:style>
  <w:style w:type="paragraph" w:customStyle="1" w:styleId="Default">
    <w:name w:val="Default"/>
    <w:rsid w:val="002154AD"/>
    <w:pPr>
      <w:autoSpaceDE w:val="0"/>
      <w:autoSpaceDN w:val="0"/>
      <w:adjustRightInd w:val="0"/>
    </w:pPr>
    <w:rPr>
      <w:color w:val="000000"/>
      <w:sz w:val="24"/>
      <w:szCs w:val="24"/>
    </w:rPr>
  </w:style>
  <w:style w:type="paragraph" w:styleId="ListParagraph">
    <w:name w:val="List Paragraph"/>
    <w:basedOn w:val="Normal"/>
    <w:uiPriority w:val="34"/>
    <w:qFormat/>
    <w:rsid w:val="00DE1835"/>
    <w:pPr>
      <w:ind w:left="720"/>
      <w:contextualSpacing/>
    </w:pPr>
  </w:style>
  <w:style w:type="paragraph" w:styleId="PlainText">
    <w:name w:val="Plain Text"/>
    <w:basedOn w:val="Normal"/>
    <w:link w:val="PlainTextChar"/>
    <w:uiPriority w:val="99"/>
    <w:unhideWhenUsed/>
    <w:rsid w:val="00DE183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E1835"/>
    <w:rPr>
      <w:rFonts w:ascii="Consolas" w:eastAsiaTheme="minorHAnsi" w:hAnsi="Consolas" w:cstheme="minorBidi"/>
      <w:sz w:val="21"/>
      <w:szCs w:val="21"/>
    </w:rPr>
  </w:style>
  <w:style w:type="character" w:customStyle="1" w:styleId="msg1">
    <w:name w:val="msg1"/>
    <w:basedOn w:val="DefaultParagraphFont"/>
    <w:rsid w:val="00A9493F"/>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6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6DB8"/>
    <w:pPr>
      <w:tabs>
        <w:tab w:val="center" w:pos="4320"/>
        <w:tab w:val="right" w:pos="8640"/>
      </w:tabs>
    </w:pPr>
  </w:style>
  <w:style w:type="paragraph" w:styleId="Footer">
    <w:name w:val="footer"/>
    <w:basedOn w:val="Normal"/>
    <w:rsid w:val="006D6DB8"/>
    <w:pPr>
      <w:tabs>
        <w:tab w:val="center" w:pos="4320"/>
        <w:tab w:val="right" w:pos="8640"/>
      </w:tabs>
    </w:pPr>
  </w:style>
  <w:style w:type="character" w:styleId="Hyperlink">
    <w:name w:val="Hyperlink"/>
    <w:basedOn w:val="DefaultParagraphFont"/>
    <w:unhideWhenUsed/>
    <w:rsid w:val="002516CC"/>
    <w:rPr>
      <w:color w:val="000066"/>
      <w:u w:val="single"/>
    </w:rPr>
  </w:style>
  <w:style w:type="paragraph" w:customStyle="1" w:styleId="Default">
    <w:name w:val="Default"/>
    <w:rsid w:val="002154AD"/>
    <w:pPr>
      <w:autoSpaceDE w:val="0"/>
      <w:autoSpaceDN w:val="0"/>
      <w:adjustRightInd w:val="0"/>
    </w:pPr>
    <w:rPr>
      <w:color w:val="000000"/>
      <w:sz w:val="24"/>
      <w:szCs w:val="24"/>
    </w:rPr>
  </w:style>
  <w:style w:type="paragraph" w:styleId="ListParagraph">
    <w:name w:val="List Paragraph"/>
    <w:basedOn w:val="Normal"/>
    <w:uiPriority w:val="34"/>
    <w:qFormat/>
    <w:rsid w:val="00DE1835"/>
    <w:pPr>
      <w:ind w:left="720"/>
      <w:contextualSpacing/>
    </w:pPr>
  </w:style>
  <w:style w:type="paragraph" w:styleId="PlainText">
    <w:name w:val="Plain Text"/>
    <w:basedOn w:val="Normal"/>
    <w:link w:val="PlainTextChar"/>
    <w:uiPriority w:val="99"/>
    <w:unhideWhenUsed/>
    <w:rsid w:val="00DE183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E1835"/>
    <w:rPr>
      <w:rFonts w:ascii="Consolas" w:eastAsiaTheme="minorHAnsi" w:hAnsi="Consolas" w:cstheme="minorBidi"/>
      <w:sz w:val="21"/>
      <w:szCs w:val="21"/>
    </w:rPr>
  </w:style>
  <w:style w:type="character" w:customStyle="1" w:styleId="msg1">
    <w:name w:val="msg1"/>
    <w:basedOn w:val="DefaultParagraphFont"/>
    <w:rsid w:val="00A9493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348274">
      <w:bodyDiv w:val="1"/>
      <w:marLeft w:val="0"/>
      <w:marRight w:val="0"/>
      <w:marTop w:val="0"/>
      <w:marBottom w:val="0"/>
      <w:divBdr>
        <w:top w:val="none" w:sz="0" w:space="0" w:color="auto"/>
        <w:left w:val="none" w:sz="0" w:space="0" w:color="auto"/>
        <w:bottom w:val="none" w:sz="0" w:space="0" w:color="auto"/>
        <w:right w:val="none" w:sz="0" w:space="0" w:color="auto"/>
      </w:divBdr>
    </w:div>
    <w:div w:id="825129826">
      <w:bodyDiv w:val="1"/>
      <w:marLeft w:val="0"/>
      <w:marRight w:val="0"/>
      <w:marTop w:val="0"/>
      <w:marBottom w:val="0"/>
      <w:divBdr>
        <w:top w:val="none" w:sz="0" w:space="0" w:color="auto"/>
        <w:left w:val="none" w:sz="0" w:space="0" w:color="auto"/>
        <w:bottom w:val="none" w:sz="0" w:space="0" w:color="auto"/>
        <w:right w:val="none" w:sz="0" w:space="0" w:color="auto"/>
      </w:divBdr>
      <w:divsChild>
        <w:div w:id="435563721">
          <w:marLeft w:val="0"/>
          <w:marRight w:val="0"/>
          <w:marTop w:val="0"/>
          <w:marBottom w:val="0"/>
          <w:divBdr>
            <w:top w:val="none" w:sz="0" w:space="0" w:color="auto"/>
            <w:left w:val="none" w:sz="0" w:space="0" w:color="auto"/>
            <w:bottom w:val="none" w:sz="0" w:space="0" w:color="auto"/>
            <w:right w:val="none" w:sz="0" w:space="0" w:color="auto"/>
          </w:divBdr>
          <w:divsChild>
            <w:div w:id="161943267">
              <w:marLeft w:val="0"/>
              <w:marRight w:val="0"/>
              <w:marTop w:val="0"/>
              <w:marBottom w:val="0"/>
              <w:divBdr>
                <w:top w:val="none" w:sz="0" w:space="0" w:color="auto"/>
                <w:left w:val="none" w:sz="0" w:space="0" w:color="auto"/>
                <w:bottom w:val="none" w:sz="0" w:space="0" w:color="auto"/>
                <w:right w:val="none" w:sz="0" w:space="0" w:color="auto"/>
              </w:divBdr>
              <w:divsChild>
                <w:div w:id="129787840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1307">
      <w:bodyDiv w:val="1"/>
      <w:marLeft w:val="0"/>
      <w:marRight w:val="0"/>
      <w:marTop w:val="0"/>
      <w:marBottom w:val="0"/>
      <w:divBdr>
        <w:top w:val="none" w:sz="0" w:space="0" w:color="auto"/>
        <w:left w:val="none" w:sz="0" w:space="0" w:color="auto"/>
        <w:bottom w:val="none" w:sz="0" w:space="0" w:color="auto"/>
        <w:right w:val="none" w:sz="0" w:space="0" w:color="auto"/>
      </w:divBdr>
    </w:div>
    <w:div w:id="1258827151">
      <w:bodyDiv w:val="1"/>
      <w:marLeft w:val="0"/>
      <w:marRight w:val="0"/>
      <w:marTop w:val="0"/>
      <w:marBottom w:val="0"/>
      <w:divBdr>
        <w:top w:val="none" w:sz="0" w:space="0" w:color="auto"/>
        <w:left w:val="none" w:sz="0" w:space="0" w:color="auto"/>
        <w:bottom w:val="none" w:sz="0" w:space="0" w:color="auto"/>
        <w:right w:val="none" w:sz="0" w:space="0" w:color="auto"/>
      </w:divBdr>
    </w:div>
    <w:div w:id="1761558174">
      <w:bodyDiv w:val="1"/>
      <w:marLeft w:val="0"/>
      <w:marRight w:val="0"/>
      <w:marTop w:val="0"/>
      <w:marBottom w:val="0"/>
      <w:divBdr>
        <w:top w:val="none" w:sz="0" w:space="0" w:color="auto"/>
        <w:left w:val="none" w:sz="0" w:space="0" w:color="auto"/>
        <w:bottom w:val="none" w:sz="0" w:space="0" w:color="auto"/>
        <w:right w:val="none" w:sz="0" w:space="0" w:color="auto"/>
      </w:divBdr>
    </w:div>
    <w:div w:id="1796170986">
      <w:bodyDiv w:val="1"/>
      <w:marLeft w:val="0"/>
      <w:marRight w:val="0"/>
      <w:marTop w:val="0"/>
      <w:marBottom w:val="0"/>
      <w:divBdr>
        <w:top w:val="none" w:sz="0" w:space="0" w:color="auto"/>
        <w:left w:val="none" w:sz="0" w:space="0" w:color="auto"/>
        <w:bottom w:val="none" w:sz="0" w:space="0" w:color="auto"/>
        <w:right w:val="none" w:sz="0" w:space="0" w:color="auto"/>
      </w:divBdr>
    </w:div>
    <w:div w:id="1929803384">
      <w:bodyDiv w:val="1"/>
      <w:marLeft w:val="0"/>
      <w:marRight w:val="0"/>
      <w:marTop w:val="0"/>
      <w:marBottom w:val="0"/>
      <w:divBdr>
        <w:top w:val="none" w:sz="0" w:space="0" w:color="auto"/>
        <w:left w:val="none" w:sz="0" w:space="0" w:color="auto"/>
        <w:bottom w:val="none" w:sz="0" w:space="0" w:color="auto"/>
        <w:right w:val="none" w:sz="0" w:space="0" w:color="auto"/>
      </w:divBdr>
    </w:div>
    <w:div w:id="1934783456">
      <w:bodyDiv w:val="1"/>
      <w:marLeft w:val="0"/>
      <w:marRight w:val="0"/>
      <w:marTop w:val="0"/>
      <w:marBottom w:val="0"/>
      <w:divBdr>
        <w:top w:val="none" w:sz="0" w:space="0" w:color="auto"/>
        <w:left w:val="none" w:sz="0" w:space="0" w:color="auto"/>
        <w:bottom w:val="none" w:sz="0" w:space="0" w:color="auto"/>
        <w:right w:val="none" w:sz="0" w:space="0" w:color="auto"/>
      </w:divBdr>
      <w:divsChild>
        <w:div w:id="703671796">
          <w:marLeft w:val="0"/>
          <w:marRight w:val="0"/>
          <w:marTop w:val="0"/>
          <w:marBottom w:val="0"/>
          <w:divBdr>
            <w:top w:val="none" w:sz="0" w:space="0" w:color="auto"/>
            <w:left w:val="none" w:sz="0" w:space="0" w:color="auto"/>
            <w:bottom w:val="none" w:sz="0" w:space="0" w:color="auto"/>
            <w:right w:val="none" w:sz="0" w:space="0" w:color="auto"/>
          </w:divBdr>
          <w:divsChild>
            <w:div w:id="294484651">
              <w:marLeft w:val="0"/>
              <w:marRight w:val="0"/>
              <w:marTop w:val="0"/>
              <w:marBottom w:val="0"/>
              <w:divBdr>
                <w:top w:val="none" w:sz="0" w:space="0" w:color="auto"/>
                <w:left w:val="none" w:sz="0" w:space="0" w:color="auto"/>
                <w:bottom w:val="none" w:sz="0" w:space="0" w:color="auto"/>
                <w:right w:val="none" w:sz="0" w:space="0" w:color="auto"/>
              </w:divBdr>
              <w:divsChild>
                <w:div w:id="64690658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disa.letterkenny.FSO.mbx.stig-customer-support-mailbox@mail.mil" TargetMode="Externa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richard.allgood\Local%20Settings\Temporary%20Internet%20Files\Content.Outlook\UI7TSFII\DISA_IN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3AbkZtQLzLgQMQ24pmgIkpfHe2Q=</DigestValue>
    </Reference>
    <Reference URI="#idOfficeObject" Type="http://www.w3.org/2000/09/xmldsig#Object">
      <DigestMethod Algorithm="http://www.w3.org/2000/09/xmldsig#sha1"/>
      <DigestValue>BWK9/wOigB9PXi27UUm1eiWuw04=</DigestValue>
    </Reference>
    <Reference URI="#idSignedProperties" Type="http://uri.etsi.org/01903#SignedProperties">
      <Transforms>
        <Transform Algorithm="http://www.w3.org/TR/2001/REC-xml-c14n-20010315"/>
      </Transforms>
      <DigestMethod Algorithm="http://www.w3.org/2000/09/xmldsig#sha1"/>
      <DigestValue>79xMEqJdQwichqeU3In7zFvqODs=</DigestValue>
    </Reference>
    <Reference URI="#idValidSigLnImg" Type="http://www.w3.org/2000/09/xmldsig#Object">
      <DigestMethod Algorithm="http://www.w3.org/2000/09/xmldsig#sha1"/>
      <DigestValue>DCZHzk6OfYPaJH9KVOV4cZE2Sus=</DigestValue>
    </Reference>
    <Reference URI="#idInvalidSigLnImg" Type="http://www.w3.org/2000/09/xmldsig#Object">
      <DigestMethod Algorithm="http://www.w3.org/2000/09/xmldsig#sha1"/>
      <DigestValue>z00eRPd4Mwqq9auamBC2ujLSq68=</DigestValue>
    </Reference>
  </SignedInfo>
  <SignatureValue>K2JqcoEbfERnCmZYjAd/ZQYofQjLy++r85HThysUNWwFQSqu5xtCs4xvoWMdg4A1n20DQ88usKKA
cVMo7dka6SDZaZRJdRY071FTOR+ZiPsHFtql9Zpbsu3zTqNf38cObI0fsOWqIXW71PpezgINxOrv
PyKb5eta06g5Rx3UveZA08DfiCFChQD66M51Tcs3YBSnNqstYgkxgrdYC6ZMEHfB5ulY0E5N2JYK
4m0eMFvBnWjNjL21tFYAMR3GzKlqO0J9R/2aa2GHRcKcz3zWl7uWDbzVK/lQ0jLhn9aCBF9rZjX4
A0oFFmvUXVKKGm1mBbrq/t8Ea7ubD6BTzKdWMg==</SignatureValue>
  <KeyInfo>
    <X509Data>
      <X509Certificate>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</X509Certificate>
    </X509Data>
  </KeyInfo>
  <Object xmlns:mdssi="http://schemas.openxmlformats.org/package/2006/digital-signature" Id="idPackageObject">
    <Manifest>
      <Reference URI="/word/webSettings.xml?ContentType=application/vnd.openxmlformats-officedocument.wordprocessingml.webSettings+xml">
        <DigestMethod Algorithm="http://www.w3.org/2000/09/xmldsig#sha1"/>
        <DigestValue>4aNKF9wdcQ6dj4SEs9584df+l1c=</DigestValue>
      </Reference>
      <Reference URI="/word/media/image2.emf?ContentType=image/x-emf">
        <DigestMethod Algorithm="http://www.w3.org/2000/09/xmldsig#sha1"/>
        <DigestValue>AiBNlqn06mpCJjtrw/M8NonejM0=</DigestValue>
      </Reference>
      <Reference URI="/word/theme/theme1.xml?ContentType=application/vnd.openxmlformats-officedocument.theme+xml">
        <DigestMethod Algorithm="http://www.w3.org/2000/09/xmldsig#sha1"/>
        <DigestValue>aed2ly2g7prYFMNM9yD108Dh+QE=</DigestValue>
      </Reference>
      <Reference URI="/word/settings.xml?ContentType=application/vnd.openxmlformats-officedocument.wordprocessingml.settings+xml">
        <DigestMethod Algorithm="http://www.w3.org/2000/09/xmldsig#sha1"/>
        <DigestValue>lx/3erk9ph9obkI0ciNZNUXfJ+8=</DigestValue>
      </Reference>
      <Reference URI="/word/stylesWithEffects.xml?ContentType=application/vnd.ms-word.stylesWithEffects+xml">
        <DigestMethod Algorithm="http://www.w3.org/2000/09/xmldsig#sha1"/>
        <DigestValue>HRarDYgjl///L2xRe0AWYmO6VrM=</DigestValue>
      </Reference>
      <Reference URI="/word/fontTable.xml?ContentType=application/vnd.openxmlformats-officedocument.wordprocessingml.fontTable+xml">
        <DigestMethod Algorithm="http://www.w3.org/2000/09/xmldsig#sha1"/>
        <DigestValue>yr3oKgxgE1P/ypLwkoFD9XemOY8=</DigestValue>
      </Reference>
      <Reference URI="/word/styles.xml?ContentType=application/vnd.openxmlformats-officedocument.wordprocessingml.styles+xml">
        <DigestMethod Algorithm="http://www.w3.org/2000/09/xmldsig#sha1"/>
        <DigestValue>FHXLWQ5uUediycI+lwHIziqu2fA=</DigestValue>
      </Reference>
      <Reference URI="/word/media/image1.jpeg?ContentType=image/jpeg">
        <DigestMethod Algorithm="http://www.w3.org/2000/09/xmldsig#sha1"/>
        <DigestValue>1+dkK2ojNlGBfHbXA0cf8ALU0a4=</DigestValue>
      </Reference>
      <Reference URI="/word/header1.xml?ContentType=application/vnd.openxmlformats-officedocument.wordprocessingml.header+xml">
        <DigestMethod Algorithm="http://www.w3.org/2000/09/xmldsig#sha1"/>
        <DigestValue>DQOaiZC0zDALhANsJ4Kg0RItJwg=</DigestValue>
      </Reference>
      <Reference URI="/word/footnotes.xml?ContentType=application/vnd.openxmlformats-officedocument.wordprocessingml.footnotes+xml">
        <DigestMethod Algorithm="http://www.w3.org/2000/09/xmldsig#sha1"/>
        <DigestValue>DAZ1wpzupStEGlVwr8+pbboR4II=</DigestValue>
      </Reference>
      <Reference URI="/word/endnotes.xml?ContentType=application/vnd.openxmlformats-officedocument.wordprocessingml.endnotes+xml">
        <DigestMethod Algorithm="http://www.w3.org/2000/09/xmldsig#sha1"/>
        <DigestValue>+hRXgZM0Qar9Xau1h38JzlznWA8=</DigestValue>
      </Reference>
      <Reference URI="/word/document.xml?ContentType=application/vnd.openxmlformats-officedocument.wordprocessingml.document.main+xml">
        <DigestMethod Algorithm="http://www.w3.org/2000/09/xmldsig#sha1"/>
        <DigestValue>aVYw/KhVbxDtUYk3IRil9Rb7WNc=</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settings.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8Jb1bZFMz4/VZLtjJkjHWewWoA4=</DigestValue>
      </Reference>
      <Reference URI="/word/_rels/header1.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gbnwIQ5F2pPoKAcGIIeUiwwhkDE=</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3"/>
            <mdssi:RelationshipReference SourceId="rId7"/>
            <mdssi:RelationshipReference SourceId="rId12"/>
            <mdssi:RelationshipReference SourceId="rId2"/>
            <mdssi:RelationshipReference SourceId="rId6"/>
            <mdssi:RelationshipReference SourceId="rId11"/>
            <mdssi:RelationshipReference SourceId="rId5"/>
            <mdssi:RelationshipReference SourceId="rId10"/>
            <mdssi:RelationshipReference SourceId="rId4"/>
            <mdssi:RelationshipReference SourceId="rId9"/>
          </Transform>
          <Transform Algorithm="http://www.w3.org/TR/2001/REC-xml-c14n-20010315"/>
        </Transforms>
        <DigestMethod Algorithm="http://www.w3.org/2000/09/xmldsig#sha1"/>
        <DigestValue>foUpSzBs9EKNkR1qL+qXXaQzV9c=</DigestValue>
      </Reference>
    </Manifest>
    <SignatureProperties>
      <SignatureProperty Id="idSignatureTime" Target="#idPackageSignature">
        <mdssi:SignatureTime>
          <mdssi:Format>YYYY-MM-DDThh:mm:ssTZD</mdssi:Format>
          <mdssi:Value>2014-09-18T20:49:38Z</mdssi:Value>
        </mdssi:SignatureTime>
      </SignatureProperty>
    </SignatureProperties>
  </Object>
  <Object Id="idOfficeObject">
    <SignatureProperties>
      <SignatureProperty Id="idOfficeV1Details" Target="#idPackageSignature">
        <SignatureInfoV1 xmlns="http://schemas.microsoft.com/office/2006/digsig">
          <SetupID>{3F2D9137-68D8-4C44-9E51-C9161DDEF48D}</SetupID>
          <SignatureText>Mark S Orndorff</SignatureText>
          <SignatureImage/>
          <SignatureComments/>
          <WindowsVersion>6.1</WindowsVersion>
          <OfficeVersion>14.0</OfficeVersion>
          <ApplicationVersion>14.0</ApplicationVersion>
          <Monitors>1</Monitors>
          <HorizontalResolution>1280</HorizontalResolution>
          <VerticalResolution>1024</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xd:QualifyingProperties xmlns:xd="http://uri.etsi.org/01903/v1.3.2#" Target="#idPackageSignature">
      <xd:SignedProperties Id="idSignedProperties">
        <xd:SignedSignatureProperties>
          <xd:SigningTime>2014-09-18T20:49:38Z</xd:SigningTime>
          <xd:SigningCertificate>
            <xd:Cert>
              <xd:CertDigest>
                <DigestMethod Algorithm="http://www.w3.org/2000/09/xmldsig#sha1"/>
                <DigestValue>0NI5KR0bm3rE8rrr8Iexgs2ZOqw=</DigestValue>
              </xd:CertDigest>
              <xd:IssuerSerial>
                <X509IssuerName>CN=DOD CA-30, OU=PKI, OU=DoD, O=U.S. Government, C=US</X509IssuerName>
                <X509SerialNumber>5440830</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BEBAAB/AAAAAAAAAAAAAADMJQAAoREAACBFTUYAAAEAFBwAAKoAAAAGAAAAAAAAAAAAAAAAAAAAAAUAAAAEAADEAQAAaQEAAAAAAAAAAAAAAAAAAOPjBgAcgwUACgAAABAAAAAAAAAAAAAAAEsAAAAQAAAAAAAAAAUAAAAeAAAAGAAAAAAAAAAAAAAAEgEAAIAAAAAnAAAAGAAAAAEAAAAAAAAAAAAAAAAAAAAlAAAADAAAAAEAAABMAAAAZAAAAAAAAAAAAAAAEQEAAH8AAAAAAAAAAAAAABI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8PDwAAAAAAAlAAAADAAAAAEAAABMAAAAZAAAAAAAAAAAAAAAEQEAAH8AAAAAAAAAAAAAABIBAACAAAAAIQDwAAAAAAAAAAAAAACAPwAAAAAAAAAAAACAPwAAAAAAAAAAAAAAAAAAAAAAAAAAAAAAAAAAAAAAAAAAJQAAAAwAAAAAAACAKAAAAAwAAAABAAAAJwAAABgAAAABAAAAAAAAAPDw8AAAAAAAJQAAAAwAAAABAAAATAAAAGQAAAAAAAAAAAAAABEBAAB/AAAAAAAAAAAAAAAS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AAAAAAAlAAAADAAAAAEAAABMAAAAZAAAAAAAAAAAAAAAEQEAAH8AAAAAAAAAAAAAABIBAACAAAAAIQDwAAAAAAAAAAAAAACAPwAAAAAAAAAAAACAPwAAAAAAAAAAAAAAAAAAAAAAAAAAAAAAAAAAAAAAAAAAJQAAAAwAAAAAAACAKAAAAAwAAAABAAAAJwAAABgAAAABAAAAAAAAAP///wAAAAAAJQAAAAwAAAABAAAATAAAAGQAAAAAAAAAAAAAABEBAAB/AAAAAAAAAAAAAAAS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WG9UmT0Ay5xdb+DshW8BAAAA9FKBb8jDjG8Aqs8E4OyFbwEAAAD0UoFvDFOBbyBYVwQgWFcEnJk9AC5uWG+ovYVvAQAAAPRSgW+omT0AgAH0dg5c73bgW+92qJk9AGQBAAAAAAAAAAAAAI1iG3WNYht1EChHAAAIAAAAAgAAAAAAANCZPQAiaht1AAAAAAAAAAAAmz0ABgAAAPSaPQAGAAAAAAAAAAAAAAD0mj0ACJo9AO7qGnUAAAAAAAIAAAAAPQAGAAAA9Jo9AAYAAABMEhx1AAAAAAAAAAD0mj0ABgAAAABkDAI0mj0AlS4adQAAAAAAAgAA9Jo9AAYAAABkdgAIAAAAACUAAAAMAAAAAwAAABgAAAAMAAAAAAAAAhIAAAAMAAAAAQAAABYAAAAMAAAACAAAAFQAAABUAAAACgAAACcAAAAeAAAASgAAAAEAAAAAQA1CAAQNQg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</Object>
  <Object Id="idInvalidSigLnImg">AQAAAGwAAAAAAAAAAAAAABEBAAB/AAAAAAAAAAAAAADMJQAAoREAACBFTUYAAAEAwB8AALAAAAAGAAAAAAAAAAAAAAAAAAAAAAUAAAAEAADEAQAAaQEAAAAAAAAAAAAAAAAAAOPjBgAcgwUACgAAABAAAAAAAAAAAAAAAEsAAAAQAAAAAAAAAAUAAAAeAAAAGAAAAAAAAAAAAAAAEgEAAIAAAAAnAAAAGAAAAAEAAAAAAAAAAAAAAAAAAAAlAAAADAAAAAEAAABMAAAAZAAAAAAAAAAAAAAAEQEAAH8AAAAAAAAAAAAAABI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8PDwAAAAAAAlAAAADAAAAAEAAABMAAAAZAAAAAAAAAAAAAAAEQEAAH8AAAAAAAAAAAAAABIBAACAAAAAIQDwAAAAAAAAAAAAAACAPwAAAAAAAAAAAACAPwAAAAAAAAAAAAAAAAAAAAAAAAAAAAAAAAAAAAAAAAAAJQAAAAwAAAAAAACAKAAAAAwAAAABAAAAJwAAABgAAAABAAAAAAAAAPDw8AAAAAAAJQAAAAwAAAABAAAATAAAAGQAAAAAAAAAAAAAABEBAAB/AAAAAAAAAAAAAAAS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AAAAAAAlAAAADAAAAAEAAABMAAAAZAAAAAAAAAAAAAAAEQEAAH8AAAAAAAAAAAAAABIBAACAAAAAIQDwAAAAAAAAAAAAAACAPwAAAAAAAAAAAACAPwAAAAAAAAAAAAAAAAAAAAAAAAAAAAAAAAAAAAAAAAAAJQAAAAwAAAAAAACAKAAAAAwAAAABAAAAJwAAABgAAAABAAAAAAAAAP///wAAAAAAJQAAAAwAAAABAAAATAAAAGQAAAAAAAAAAAAAABEBAAB/AAAAAAAAAAAAAAAS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FhvVJk9AMucXW/g7IVvAQAAAPRSgW/Iw4xvAKrPBODshW8BAAAA9FKBbwxTgW8gWFcEIFhXBJyZPQAublhvqL2FbwEAAAD0UoFvqJk9AIAB9HYOXO924FvvdqiZPQBkAQAAAAAAAAAAAACNYht1jWIbdRAoRwAACAAAAAIAAAAAAADQmT0AImobdQAAAAAAAAAAAJs9AAYAAAD0mj0ABgAAAAAAAAAAAAAA9Jo9AAiaPQDu6hp1AAAAAAACAAAAAD0ABgAAAPSaPQAGAAAATBIcdQAAAAAAAAAA9Jo9AAYAAAAAZAwCNJo9AJUuGnUAAAAAAAIAAPSaPQAGAAAAZHYACAAAAAAlAAAADAAAAAMAAAAYAAAADAAAAAAAAAISAAAADAAAAAEAAAAWAAAADAAAAAgAAABUAAAAVAAAAAoAAAAnAAAAHgAAAEoAAAABAAAAAEANQgAE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B40619EDEB864794636D6AAC664E2B" ma:contentTypeVersion="0" ma:contentTypeDescription="Create a new document." ma:contentTypeScope="" ma:versionID="068f93c0044f05d530c59bb8aadd053f">
  <xsd:schema xmlns:xsd="http://www.w3.org/2001/XMLSchema" xmlns:xs="http://www.w3.org/2001/XMLSchema" xmlns:p="http://schemas.microsoft.com/office/2006/metadata/properties" xmlns:ns2="2bea9d81-322a-455e-96ea-5b6cdf22852e" targetNamespace="http://schemas.microsoft.com/office/2006/metadata/properties" ma:root="true" ma:fieldsID="5137674fb7d58d94920a55e10e00e5eb" ns2:_="">
    <xsd:import namespace="2bea9d81-322a-455e-96ea-5b6cdf22852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a9d81-322a-455e-96ea-5b6cdf22852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2bea9d81-322a-455e-96ea-5b6cdf22852e">P4AUUAY5CKDP-89-927</_dlc_DocId>
    <_dlc_DocIdUrl xmlns="2bea9d81-322a-455e-96ea-5b6cdf22852e">
      <Url>https://disa.deps.mil/disa/org/FS5/_layouts/DocIdRedir.aspx?ID=P4AUUAY5CKDP-89-927</Url>
      <Description>P4AUUAY5CKDP-89-927</Description>
    </_dlc_DocIdUrl>
  </documentManagement>
</p:properties>
</file>

<file path=customXml/itemProps1.xml><?xml version="1.0" encoding="utf-8"?>
<ds:datastoreItem xmlns:ds="http://schemas.openxmlformats.org/officeDocument/2006/customXml" ds:itemID="{287F0DDC-7F03-40E0-AAF7-8BF7B6E52B00}"/>
</file>

<file path=customXml/itemProps2.xml><?xml version="1.0" encoding="utf-8"?>
<ds:datastoreItem xmlns:ds="http://schemas.openxmlformats.org/officeDocument/2006/customXml" ds:itemID="{D4D63A0E-EEC0-4796-B342-FDC4487BBD90}"/>
</file>

<file path=customXml/itemProps3.xml><?xml version="1.0" encoding="utf-8"?>
<ds:datastoreItem xmlns:ds="http://schemas.openxmlformats.org/officeDocument/2006/customXml" ds:itemID="{72974EF2-0DA9-473F-AEBB-717D254DF406}"/>
</file>

<file path=customXml/itemProps4.xml><?xml version="1.0" encoding="utf-8"?>
<ds:datastoreItem xmlns:ds="http://schemas.openxmlformats.org/officeDocument/2006/customXml" ds:itemID="{56CE6E74-858B-4FF0-B31C-D61292AA56E3}"/>
</file>

<file path=customXml/itemProps5.xml><?xml version="1.0" encoding="utf-8"?>
<ds:datastoreItem xmlns:ds="http://schemas.openxmlformats.org/officeDocument/2006/customXml" ds:itemID="{E927980C-81EC-4C6A-B765-46E7BE5E256F}"/>
</file>

<file path=docProps/app.xml><?xml version="1.0" encoding="utf-8"?>
<Properties xmlns="http://schemas.openxmlformats.org/officeDocument/2006/extended-properties" xmlns:vt="http://schemas.openxmlformats.org/officeDocument/2006/docPropsVTypes">
  <Template>DISA_INT_TEMPLATE</Template>
  <TotalTime>2</TotalTime>
  <Pages>3</Pages>
  <Words>331</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Defense Information Systems Agency</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richard.allgood</dc:creator>
  <cp:lastModifiedBy>DISA User</cp:lastModifiedBy>
  <cp:revision>3</cp:revision>
  <cp:lastPrinted>2014-09-18T17:34:00Z</cp:lastPrinted>
  <dcterms:created xsi:type="dcterms:W3CDTF">2014-09-18T20:47:00Z</dcterms:created>
  <dcterms:modified xsi:type="dcterms:W3CDTF">2014-09-18T20:49:00Z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4123b5b3-3074-449c-ba06-d2ac8404025a</vt:lpwstr>
  </property>
  <property fmtid="{D5CDD505-2E9C-101B-9397-08002B2CF9AE}" pid="3" name="ContentTypeId">
    <vt:lpwstr>0x01010054B40619EDEB864794636D6AAC664E2B</vt:lpwstr>
  </property>
</Properties>
</file>